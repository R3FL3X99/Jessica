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21AF" w14:textId="72091937" w:rsidR="0059120E" w:rsidRDefault="00F87646">
      <w:pPr>
        <w:pStyle w:val="Name"/>
      </w:pPr>
      <w:r>
        <w:t xml:space="preserve">Udin jessica oghenevwaire </w:t>
      </w:r>
    </w:p>
    <w:p w14:paraId="76893713" w14:textId="24D8D891" w:rsidR="0059120E" w:rsidRDefault="0072692B">
      <w:pPr>
        <w:pStyle w:val="ContactInfo"/>
      </w:pPr>
      <w:hyperlink r:id="rId7" w:history="1">
        <w:r w:rsidR="00A3241D" w:rsidRPr="00A622D3">
          <w:rPr>
            <w:rStyle w:val="Hyperlink"/>
          </w:rPr>
          <w:t>Udin.jessie@yahoo.com</w:t>
        </w:r>
      </w:hyperlink>
      <w:r w:rsidR="00A3241D">
        <w:t xml:space="preserve">, </w:t>
      </w:r>
      <w:hyperlink r:id="rId8" w:history="1">
        <w:r w:rsidR="00A3241D" w:rsidRPr="00A622D3">
          <w:rPr>
            <w:rStyle w:val="Hyperlink"/>
          </w:rPr>
          <w:t>udinjessie40@gmail.com</w:t>
        </w:r>
      </w:hyperlink>
      <w:r w:rsidR="00A3241D">
        <w:t xml:space="preserve"> </w:t>
      </w:r>
    </w:p>
    <w:p w14:paraId="51AA8ACD" w14:textId="1D0AF8CB" w:rsidR="00A3241D" w:rsidRDefault="00A3241D">
      <w:pPr>
        <w:pStyle w:val="ContactInfo"/>
      </w:pPr>
      <w:r>
        <w:t>09021038763</w:t>
      </w:r>
    </w:p>
    <w:p w14:paraId="0912C174" w14:textId="747E5AE1" w:rsidR="0059120E" w:rsidRDefault="00EC5183">
      <w:pPr>
        <w:pStyle w:val="Heading1"/>
      </w:pPr>
      <w:r>
        <w:t xml:space="preserve">Summary </w:t>
      </w:r>
    </w:p>
    <w:p w14:paraId="352A8624" w14:textId="322F1BD0" w:rsidR="009A6709" w:rsidRDefault="00137ECF" w:rsidP="00EC5183">
      <w:r>
        <w:t>U</w:t>
      </w:r>
      <w:r w:rsidR="00522840">
        <w:t xml:space="preserve">i designer with years </w:t>
      </w:r>
      <w:r w:rsidR="00276914">
        <w:t xml:space="preserve">of </w:t>
      </w:r>
      <w:r w:rsidR="00522840">
        <w:t xml:space="preserve">experience and specialization </w:t>
      </w:r>
      <w:r w:rsidR="00AA469D">
        <w:t>in mobile and we</w:t>
      </w:r>
      <w:r w:rsidR="00276914">
        <w:t>b</w:t>
      </w:r>
      <w:r w:rsidR="00AA469D">
        <w:t xml:space="preserve"> design. </w:t>
      </w:r>
      <w:r w:rsidR="00550B7B">
        <w:t xml:space="preserve">I have achieved a good </w:t>
      </w:r>
      <w:r w:rsidR="00890A66">
        <w:t>amount of user/customer satisfaction through the creation of these designs.</w:t>
      </w:r>
    </w:p>
    <w:p w14:paraId="2E715C3B" w14:textId="0BD9E0FA" w:rsidR="00EC5183" w:rsidRDefault="00024B45" w:rsidP="00EC5183">
      <w:r>
        <w:t>Experienced</w:t>
      </w:r>
      <w:r w:rsidR="009A6709">
        <w:t xml:space="preserve"> in </w:t>
      </w:r>
      <w:r w:rsidR="00B773D9">
        <w:t>creating wireframes, mock ups and also prototypes.</w:t>
      </w:r>
      <w:r w:rsidR="00890A66">
        <w:t xml:space="preserve"> </w:t>
      </w:r>
    </w:p>
    <w:p w14:paraId="5A4C8843" w14:textId="4203B67F" w:rsidR="004B1A8F" w:rsidRPr="00EC5183" w:rsidRDefault="000212B9" w:rsidP="00EC5183">
      <w:r>
        <w:t xml:space="preserve">Experienced in conducting research analysis for a product and design. </w:t>
      </w:r>
    </w:p>
    <w:p w14:paraId="60E2C60A" w14:textId="64492F91" w:rsidR="0059120E" w:rsidRDefault="00905121">
      <w:pPr>
        <w:pStyle w:val="Heading1"/>
      </w:pPr>
      <w:r>
        <w:t xml:space="preserve">Experience </w:t>
      </w:r>
    </w:p>
    <w:p w14:paraId="66B2C64F" w14:textId="79F1770A" w:rsidR="00905121" w:rsidRDefault="00905121" w:rsidP="00905121">
      <w:r>
        <w:t>Calmdelz brai</w:t>
      </w:r>
      <w:r w:rsidR="009A03C3">
        <w:t>ds n locks</w:t>
      </w:r>
    </w:p>
    <w:p w14:paraId="3F70B956" w14:textId="2B04A713" w:rsidR="009A03C3" w:rsidRDefault="009A03C3" w:rsidP="009A03C3">
      <w:pPr>
        <w:pStyle w:val="ListParagraph"/>
        <w:numPr>
          <w:ilvl w:val="0"/>
          <w:numId w:val="11"/>
        </w:numPr>
      </w:pPr>
      <w:r>
        <w:t xml:space="preserve">Creation of </w:t>
      </w:r>
      <w:r w:rsidR="00386B6A">
        <w:t xml:space="preserve">companies services and information </w:t>
      </w:r>
      <w:r w:rsidR="00934252">
        <w:t>display</w:t>
      </w:r>
    </w:p>
    <w:p w14:paraId="6C8A47B6" w14:textId="7674B385" w:rsidR="00934252" w:rsidRDefault="00934252" w:rsidP="009A03C3">
      <w:pPr>
        <w:pStyle w:val="ListParagraph"/>
        <w:numPr>
          <w:ilvl w:val="0"/>
          <w:numId w:val="11"/>
        </w:numPr>
      </w:pPr>
      <w:r>
        <w:t>Website design creation</w:t>
      </w:r>
    </w:p>
    <w:p w14:paraId="0DB7588E" w14:textId="77777777" w:rsidR="0075210A" w:rsidRDefault="0075210A" w:rsidP="0075210A">
      <w:pPr>
        <w:pStyle w:val="ListParagraph"/>
        <w:ind w:left="720" w:firstLine="0"/>
      </w:pPr>
    </w:p>
    <w:p w14:paraId="7617DBE4" w14:textId="57DC6D7A" w:rsidR="00762FF1" w:rsidRDefault="009E4E1B" w:rsidP="00762FF1">
      <w:r>
        <w:t xml:space="preserve">Hairvia </w:t>
      </w:r>
      <w:r w:rsidR="00AB2663">
        <w:t xml:space="preserve">web and </w:t>
      </w:r>
      <w:r>
        <w:t xml:space="preserve"> mobile design </w:t>
      </w:r>
    </w:p>
    <w:p w14:paraId="233E0569" w14:textId="77777777" w:rsidR="00445B46" w:rsidRDefault="009E4E1B" w:rsidP="009E4E1B">
      <w:pPr>
        <w:pStyle w:val="ListParagraph"/>
        <w:numPr>
          <w:ilvl w:val="0"/>
          <w:numId w:val="12"/>
        </w:numPr>
      </w:pPr>
      <w:r>
        <w:t>Wireframe, moodboard and colour pallet</w:t>
      </w:r>
    </w:p>
    <w:p w14:paraId="3A51958B" w14:textId="1B901615" w:rsidR="009E4E1B" w:rsidRDefault="009E4E1B" w:rsidP="009E4E1B">
      <w:pPr>
        <w:pStyle w:val="ListParagraph"/>
        <w:numPr>
          <w:ilvl w:val="0"/>
          <w:numId w:val="12"/>
        </w:numPr>
      </w:pPr>
      <w:r>
        <w:t xml:space="preserve"> </w:t>
      </w:r>
      <w:r w:rsidR="007F73CB">
        <w:t>Creation of app from the get go to the finished stage</w:t>
      </w:r>
    </w:p>
    <w:p w14:paraId="61796E1D" w14:textId="01ABE02D" w:rsidR="00762FF1" w:rsidRDefault="00762FF1" w:rsidP="00762FF1">
      <w:r>
        <w:t xml:space="preserve">Freelance designs for </w:t>
      </w:r>
      <w:r w:rsidR="00163165">
        <w:t>companie</w:t>
      </w:r>
      <w:r w:rsidR="007F73CB">
        <w:t>s</w:t>
      </w:r>
    </w:p>
    <w:p w14:paraId="3413ECA4" w14:textId="77777777" w:rsidR="00762FF1" w:rsidRPr="00905121" w:rsidRDefault="00762FF1" w:rsidP="00762FF1">
      <w:pPr>
        <w:pStyle w:val="ListParagraph"/>
        <w:ind w:left="720" w:firstLine="0"/>
      </w:pPr>
    </w:p>
    <w:p w14:paraId="76D4496B" w14:textId="16C2D90F" w:rsidR="0059120E" w:rsidRDefault="00163165">
      <w:pPr>
        <w:pStyle w:val="Heading2"/>
      </w:pPr>
      <w:r>
        <w:t>Education</w:t>
      </w:r>
    </w:p>
    <w:p w14:paraId="4C0DD423" w14:textId="38AE0652" w:rsidR="00163165" w:rsidRDefault="00163165" w:rsidP="00163165">
      <w:r>
        <w:t>Bsc in</w:t>
      </w:r>
    </w:p>
    <w:p w14:paraId="073547F7" w14:textId="4143F0D5" w:rsidR="00163165" w:rsidRDefault="00163165" w:rsidP="00163165">
      <w:r>
        <w:t xml:space="preserve">Business administration </w:t>
      </w:r>
    </w:p>
    <w:p w14:paraId="667AEBB3" w14:textId="0317E4DA" w:rsidR="00163165" w:rsidRDefault="00163165" w:rsidP="00163165">
      <w:r>
        <w:t xml:space="preserve">Enugu state university of science and technology </w:t>
      </w:r>
    </w:p>
    <w:p w14:paraId="46B32004" w14:textId="4B8E1ADD" w:rsidR="00163165" w:rsidRDefault="00163165" w:rsidP="00163165">
      <w:r>
        <w:t xml:space="preserve">2015 </w:t>
      </w:r>
    </w:p>
    <w:p w14:paraId="371AAFAD" w14:textId="56F4F6E6" w:rsidR="00163165" w:rsidRDefault="00163165" w:rsidP="00163165"/>
    <w:p w14:paraId="0EB0C8A6" w14:textId="2A4A5C9E" w:rsidR="00FF6079" w:rsidRDefault="00FF6079" w:rsidP="00163165">
      <w:r>
        <w:t xml:space="preserve">Product design boot camp </w:t>
      </w:r>
    </w:p>
    <w:p w14:paraId="01CFE42F" w14:textId="198A4277" w:rsidR="00FF6079" w:rsidRDefault="00FF6079" w:rsidP="00163165">
      <w:r>
        <w:t>Side hustle.ng</w:t>
      </w:r>
    </w:p>
    <w:p w14:paraId="6824974F" w14:textId="570BCFCA" w:rsidR="00FF6079" w:rsidRDefault="00FF6079" w:rsidP="00163165"/>
    <w:p w14:paraId="7B2F60E8" w14:textId="121A6025" w:rsidR="00024B45" w:rsidRDefault="00024B45" w:rsidP="00163165">
      <w:r>
        <w:t xml:space="preserve">I4GZuri </w:t>
      </w:r>
      <w:r w:rsidR="00437555">
        <w:t>c</w:t>
      </w:r>
      <w:r w:rsidR="00146BCC">
        <w:t>ohort</w:t>
      </w:r>
      <w:r w:rsidR="00437555">
        <w:t xml:space="preserve"> worship scholarship for product designing</w:t>
      </w:r>
    </w:p>
    <w:p w14:paraId="00A6C485" w14:textId="563230BC" w:rsidR="00437555" w:rsidRPr="00163165" w:rsidRDefault="00437555" w:rsidP="00163165">
      <w:r>
        <w:t xml:space="preserve">In-view </w:t>
      </w:r>
    </w:p>
    <w:p w14:paraId="49117B44" w14:textId="14272022" w:rsidR="0059120E" w:rsidRDefault="0022209D">
      <w:r>
        <w:t>Ude</w:t>
      </w:r>
      <w:r w:rsidR="00D91F64">
        <w:t>my : complete web and mobile design course (in view)</w:t>
      </w:r>
    </w:p>
    <w:p w14:paraId="3EB2C109" w14:textId="7D3E09AA" w:rsidR="0059120E" w:rsidRDefault="00776172">
      <w:pPr>
        <w:pStyle w:val="Heading1"/>
      </w:pPr>
      <w:r>
        <w:t>Skills</w:t>
      </w:r>
    </w:p>
    <w:p w14:paraId="5005B2BF" w14:textId="71AE4214" w:rsidR="00776172" w:rsidRDefault="00776172" w:rsidP="00776172">
      <w:r>
        <w:lastRenderedPageBreak/>
        <w:t>Graphic design</w:t>
      </w:r>
    </w:p>
    <w:p w14:paraId="4529F712" w14:textId="4DF49559" w:rsidR="00776172" w:rsidRDefault="00776172" w:rsidP="00776172">
      <w:r>
        <w:t>Leadership</w:t>
      </w:r>
    </w:p>
    <w:p w14:paraId="3B124A5A" w14:textId="3C52D161" w:rsidR="002030DA" w:rsidRDefault="002030DA" w:rsidP="00776172">
      <w:r>
        <w:t>Canva</w:t>
      </w:r>
    </w:p>
    <w:p w14:paraId="50374237" w14:textId="0AAF3DA1" w:rsidR="002030DA" w:rsidRDefault="002030DA" w:rsidP="00776172">
      <w:r>
        <w:t>Figma</w:t>
      </w:r>
    </w:p>
    <w:p w14:paraId="7FDBFFCF" w14:textId="35F19C7D" w:rsidR="002030DA" w:rsidRDefault="002030DA" w:rsidP="00776172"/>
    <w:p w14:paraId="5B183A4E" w14:textId="77777777" w:rsidR="004105DA" w:rsidRDefault="004105DA" w:rsidP="00776172">
      <w:pPr>
        <w:rPr>
          <w:b/>
          <w:bCs/>
          <w:sz w:val="28"/>
          <w:szCs w:val="28"/>
        </w:rPr>
      </w:pPr>
    </w:p>
    <w:p w14:paraId="6BE03351" w14:textId="4479D9E6" w:rsidR="000174F5" w:rsidRPr="0097240E" w:rsidRDefault="00015DEE" w:rsidP="0097240E">
      <w:pPr>
        <w:rPr>
          <w:b/>
          <w:bCs/>
          <w:sz w:val="28"/>
          <w:szCs w:val="28"/>
        </w:rPr>
      </w:pPr>
      <w:r w:rsidRPr="004105DA">
        <w:rPr>
          <w:b/>
          <w:bCs/>
          <w:sz w:val="28"/>
          <w:szCs w:val="28"/>
        </w:rPr>
        <w:t>Design portfolio</w:t>
      </w:r>
    </w:p>
    <w:p w14:paraId="07A6757F" w14:textId="17F63F9D" w:rsidR="00F14C03" w:rsidRDefault="00F14C03" w:rsidP="00776172">
      <w:pPr>
        <w:rPr>
          <w:sz w:val="28"/>
          <w:szCs w:val="28"/>
        </w:rPr>
      </w:pPr>
    </w:p>
    <w:p w14:paraId="5CF31F88" w14:textId="77777777" w:rsidR="00F14C03" w:rsidRPr="00F14C03" w:rsidRDefault="00F14C03" w:rsidP="00776172">
      <w:pPr>
        <w:rPr>
          <w:sz w:val="28"/>
          <w:szCs w:val="28"/>
        </w:rPr>
      </w:pPr>
    </w:p>
    <w:p w14:paraId="46D01811" w14:textId="77777777" w:rsidR="004105DA" w:rsidRPr="004105DA" w:rsidRDefault="004105DA" w:rsidP="00776172">
      <w:pPr>
        <w:rPr>
          <w:b/>
          <w:bCs/>
          <w:sz w:val="28"/>
          <w:szCs w:val="28"/>
        </w:rPr>
      </w:pPr>
    </w:p>
    <w:p w14:paraId="6AA44E3C" w14:textId="4B9CF666" w:rsidR="0059120E" w:rsidRDefault="0059120E">
      <w:pPr>
        <w:pStyle w:val="Heading2"/>
      </w:pPr>
    </w:p>
    <w:p w14:paraId="3C5A3714" w14:textId="15D53124" w:rsidR="0059120E" w:rsidRDefault="0059120E">
      <w:pPr>
        <w:pStyle w:val="Heading3"/>
      </w:pPr>
    </w:p>
    <w:p w14:paraId="6BFFC797" w14:textId="5DC7EFA9" w:rsidR="0059120E" w:rsidRDefault="0059120E"/>
    <w:p w14:paraId="4E98D714" w14:textId="53E7446E" w:rsidR="0059120E" w:rsidRDefault="0059120E">
      <w:pPr>
        <w:pStyle w:val="Heading1"/>
      </w:pPr>
    </w:p>
    <w:p w14:paraId="587FF168" w14:textId="4385556D" w:rsidR="0059120E" w:rsidRDefault="0059120E">
      <w:pPr>
        <w:pStyle w:val="Heading2"/>
      </w:pPr>
    </w:p>
    <w:p w14:paraId="3F5D0623" w14:textId="1DE50FD9" w:rsidR="0059120E" w:rsidRDefault="0059120E"/>
    <w:sectPr w:rsidR="0059120E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8EA1" w14:textId="77777777" w:rsidR="00BA002E" w:rsidRDefault="00BA002E">
      <w:pPr>
        <w:spacing w:after="0" w:line="240" w:lineRule="auto"/>
      </w:pPr>
      <w:r>
        <w:separator/>
      </w:r>
    </w:p>
  </w:endnote>
  <w:endnote w:type="continuationSeparator" w:id="0">
    <w:p w14:paraId="09B6358C" w14:textId="77777777" w:rsidR="00BA002E" w:rsidRDefault="00BA002E">
      <w:pPr>
        <w:spacing w:after="0" w:line="240" w:lineRule="auto"/>
      </w:pPr>
      <w:r>
        <w:continuationSeparator/>
      </w:r>
    </w:p>
  </w:endnote>
  <w:endnote w:type="continuationNotice" w:id="1">
    <w:p w14:paraId="287F8F37" w14:textId="77777777" w:rsidR="00BA002E" w:rsidRDefault="00BA00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69AD3" w14:textId="77777777" w:rsidR="0059120E" w:rsidRDefault="008E2E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0170C" w14:textId="77777777" w:rsidR="00BA002E" w:rsidRDefault="00BA002E">
      <w:pPr>
        <w:spacing w:after="0" w:line="240" w:lineRule="auto"/>
      </w:pPr>
      <w:r>
        <w:separator/>
      </w:r>
    </w:p>
  </w:footnote>
  <w:footnote w:type="continuationSeparator" w:id="0">
    <w:p w14:paraId="072844E6" w14:textId="77777777" w:rsidR="00BA002E" w:rsidRDefault="00BA002E">
      <w:pPr>
        <w:spacing w:after="0" w:line="240" w:lineRule="auto"/>
      </w:pPr>
      <w:r>
        <w:continuationSeparator/>
      </w:r>
    </w:p>
  </w:footnote>
  <w:footnote w:type="continuationNotice" w:id="1">
    <w:p w14:paraId="0F0DF6F9" w14:textId="77777777" w:rsidR="00BA002E" w:rsidRDefault="00BA00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668F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E70BC1" wp14:editId="14BA9F7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92307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E865E" w14:textId="77777777" w:rsidR="0059120E" w:rsidRDefault="008E2E2A">
    <w:pPr>
      <w:pStyle w:val="Header"/>
    </w:pPr>
    <w:r>
      <w:rPr>
        <w:noProof/>
        <w:lang w:eastAsia="zh-TW" w:bidi="hi-IN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68556F9" wp14:editId="5466831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ABA3FB2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684317"/>
    <w:multiLevelType w:val="hybridMultilevel"/>
    <w:tmpl w:val="5666E756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A17BF"/>
    <w:multiLevelType w:val="hybridMultilevel"/>
    <w:tmpl w:val="40903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5480">
    <w:abstractNumId w:val="9"/>
  </w:num>
  <w:num w:numId="2" w16cid:durableId="154496367">
    <w:abstractNumId w:val="7"/>
  </w:num>
  <w:num w:numId="3" w16cid:durableId="1705983494">
    <w:abstractNumId w:val="6"/>
  </w:num>
  <w:num w:numId="4" w16cid:durableId="217205217">
    <w:abstractNumId w:val="5"/>
  </w:num>
  <w:num w:numId="5" w16cid:durableId="1802918673">
    <w:abstractNumId w:val="4"/>
  </w:num>
  <w:num w:numId="6" w16cid:durableId="1295450519">
    <w:abstractNumId w:val="8"/>
  </w:num>
  <w:num w:numId="7" w16cid:durableId="1269001426">
    <w:abstractNumId w:val="3"/>
  </w:num>
  <w:num w:numId="8" w16cid:durableId="1941990530">
    <w:abstractNumId w:val="2"/>
  </w:num>
  <w:num w:numId="9" w16cid:durableId="1124544564">
    <w:abstractNumId w:val="1"/>
  </w:num>
  <w:num w:numId="10" w16cid:durableId="1307513154">
    <w:abstractNumId w:val="0"/>
  </w:num>
  <w:num w:numId="11" w16cid:durableId="497354716">
    <w:abstractNumId w:val="10"/>
  </w:num>
  <w:num w:numId="12" w16cid:durableId="629282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6"/>
    <w:rsid w:val="00015DEE"/>
    <w:rsid w:val="000174F5"/>
    <w:rsid w:val="000212B9"/>
    <w:rsid w:val="00024B45"/>
    <w:rsid w:val="00036353"/>
    <w:rsid w:val="00137ECF"/>
    <w:rsid w:val="00146BCC"/>
    <w:rsid w:val="00163165"/>
    <w:rsid w:val="002030DA"/>
    <w:rsid w:val="0022209D"/>
    <w:rsid w:val="00276914"/>
    <w:rsid w:val="00386B6A"/>
    <w:rsid w:val="004105DA"/>
    <w:rsid w:val="00437555"/>
    <w:rsid w:val="00445B46"/>
    <w:rsid w:val="004B1A8F"/>
    <w:rsid w:val="004D690C"/>
    <w:rsid w:val="00522840"/>
    <w:rsid w:val="00540172"/>
    <w:rsid w:val="00550B7B"/>
    <w:rsid w:val="0059120E"/>
    <w:rsid w:val="00612CF9"/>
    <w:rsid w:val="0072692B"/>
    <w:rsid w:val="007462BF"/>
    <w:rsid w:val="0075210A"/>
    <w:rsid w:val="00762FF1"/>
    <w:rsid w:val="00776172"/>
    <w:rsid w:val="007F73CB"/>
    <w:rsid w:val="0088105D"/>
    <w:rsid w:val="00890A66"/>
    <w:rsid w:val="008C10EA"/>
    <w:rsid w:val="008E2E2A"/>
    <w:rsid w:val="00905121"/>
    <w:rsid w:val="00934252"/>
    <w:rsid w:val="0097240E"/>
    <w:rsid w:val="009A03C3"/>
    <w:rsid w:val="009A6709"/>
    <w:rsid w:val="009C2792"/>
    <w:rsid w:val="009E100D"/>
    <w:rsid w:val="009E4E1B"/>
    <w:rsid w:val="00A3241D"/>
    <w:rsid w:val="00AA469D"/>
    <w:rsid w:val="00AB2663"/>
    <w:rsid w:val="00AC6A2E"/>
    <w:rsid w:val="00B773D9"/>
    <w:rsid w:val="00B946A0"/>
    <w:rsid w:val="00BA002E"/>
    <w:rsid w:val="00BF7079"/>
    <w:rsid w:val="00C32D9F"/>
    <w:rsid w:val="00D90A2A"/>
    <w:rsid w:val="00D91F64"/>
    <w:rsid w:val="00DE2F0D"/>
    <w:rsid w:val="00DF0E52"/>
    <w:rsid w:val="00E558D9"/>
    <w:rsid w:val="00EC5183"/>
    <w:rsid w:val="00F14C03"/>
    <w:rsid w:val="00F517D6"/>
    <w:rsid w:val="00F87646"/>
    <w:rsid w:val="00FB348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8A167"/>
  <w15:chartTrackingRefBased/>
  <w15:docId w15:val="{86966F7F-DFF6-E64E-932B-D2D74511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F0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A3241D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1D"/>
    <w:rPr>
      <w:color w:val="605E5C"/>
      <w:shd w:val="clear" w:color="auto" w:fill="E1DFDD"/>
    </w:rPr>
  </w:style>
  <w:style w:type="paragraph" w:customStyle="1" w:styleId="p1">
    <w:name w:val="p1"/>
    <w:basedOn w:val="Normal"/>
    <w:rsid w:val="000174F5"/>
    <w:pPr>
      <w:spacing w:after="0" w:line="240" w:lineRule="auto"/>
    </w:pPr>
    <w:rPr>
      <w:rFonts w:ascii="Helvetica" w:eastAsiaTheme="minorEastAsia" w:hAnsi="Helvetica" w:cs="Times New Roman"/>
      <w:color w:val="auto"/>
      <w:sz w:val="18"/>
      <w:szCs w:val="18"/>
      <w:lang w:val="en-NG" w:eastAsia="en-GB"/>
    </w:rPr>
  </w:style>
  <w:style w:type="character" w:customStyle="1" w:styleId="s1">
    <w:name w:val="s1"/>
    <w:basedOn w:val="DefaultParagraphFont"/>
    <w:rsid w:val="000174F5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injessie4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din.jessie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045E412-C949-8D43-812D-5B80D9280CF8%7dtf1639212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%7b7045E412-C949-8D43-812D-5B80D9280CF8%7dtf16392120.dotx</Template>
  <TotalTime>0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udinjessie40@gmail.com</dc:creator>
  <cp:keywords/>
  <dc:description/>
  <cp:lastModifiedBy>udinjessie40@gmail.com</cp:lastModifiedBy>
  <cp:revision>2</cp:revision>
  <dcterms:created xsi:type="dcterms:W3CDTF">2024-12-20T17:21:00Z</dcterms:created>
  <dcterms:modified xsi:type="dcterms:W3CDTF">2024-12-20T17:21:00Z</dcterms:modified>
</cp:coreProperties>
</file>